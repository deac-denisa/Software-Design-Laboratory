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00D6" w14:textId="4196F54D" w:rsidR="0085257A" w:rsidRPr="00AD232E" w:rsidRDefault="00000000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9B5BF2" w:rsidRPr="00AD232E">
          <w:rPr>
            <w:rFonts w:ascii="Times New Roman" w:hAnsi="Times New Roman"/>
          </w:rPr>
          <w:t>&lt;</w:t>
        </w:r>
        <w:bookmarkStart w:id="0" w:name="_Hlk130381517"/>
        <w:r w:rsidR="00DE302E">
          <w:rPr>
            <w:rFonts w:ascii="Times New Roman" w:hAnsi="Times New Roman"/>
          </w:rPr>
          <w:t>Travel Agency Manager</w:t>
        </w:r>
        <w:bookmarkEnd w:id="0"/>
        <w:r w:rsidR="009B5BF2" w:rsidRPr="00AD232E">
          <w:rPr>
            <w:rFonts w:ascii="Times New Roman" w:hAnsi="Times New Roman"/>
          </w:rPr>
          <w:t>&gt;</w:t>
        </w:r>
      </w:fldSimple>
    </w:p>
    <w:p w14:paraId="0420DA5A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7B65628B" w14:textId="77777777"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14:paraId="7B826302" w14:textId="77777777"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14:paraId="541D2EF3" w14:textId="77777777"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14:paraId="7E9EF76A" w14:textId="77777777" w:rsidR="0085257A" w:rsidRPr="00AD232E" w:rsidRDefault="0085257A"/>
    <w:p w14:paraId="3386A73A" w14:textId="77777777"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FCA3084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2BC22873" w14:textId="77777777">
        <w:tc>
          <w:tcPr>
            <w:tcW w:w="2304" w:type="dxa"/>
          </w:tcPr>
          <w:p w14:paraId="1AB406A1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076F1DB1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CD2C28D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C7E7E5A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12A969D6" w14:textId="77777777">
        <w:tc>
          <w:tcPr>
            <w:tcW w:w="2304" w:type="dxa"/>
          </w:tcPr>
          <w:p w14:paraId="529690E1" w14:textId="696C8F3F" w:rsidR="0085257A" w:rsidRPr="00AD232E" w:rsidRDefault="00DE302E">
            <w:pPr>
              <w:pStyle w:val="Tabletext"/>
            </w:pPr>
            <w:r>
              <w:t>22.03.2023</w:t>
            </w:r>
          </w:p>
        </w:tc>
        <w:tc>
          <w:tcPr>
            <w:tcW w:w="1152" w:type="dxa"/>
          </w:tcPr>
          <w:p w14:paraId="7540DE0E" w14:textId="6073FE91" w:rsidR="0085257A" w:rsidRPr="00AD232E" w:rsidRDefault="00DE302E">
            <w:pPr>
              <w:pStyle w:val="Tabletext"/>
            </w:pPr>
            <w:r>
              <w:t>1</w:t>
            </w:r>
          </w:p>
        </w:tc>
        <w:tc>
          <w:tcPr>
            <w:tcW w:w="3744" w:type="dxa"/>
          </w:tcPr>
          <w:p w14:paraId="5493A284" w14:textId="5CF9DA83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3ECE7D4B" w14:textId="473C7B3A" w:rsidR="0085257A" w:rsidRPr="00AD232E" w:rsidRDefault="00DE302E">
            <w:pPr>
              <w:pStyle w:val="Tabletext"/>
            </w:pPr>
            <w:r>
              <w:t>Deac Denisa Bianca</w:t>
            </w:r>
          </w:p>
        </w:tc>
      </w:tr>
      <w:tr w:rsidR="0085257A" w:rsidRPr="00AD232E" w14:paraId="44A81229" w14:textId="77777777">
        <w:tc>
          <w:tcPr>
            <w:tcW w:w="2304" w:type="dxa"/>
          </w:tcPr>
          <w:p w14:paraId="084DE414" w14:textId="68D09283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2F33829F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6626DFCE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7C64DE10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3BDC4A68" w14:textId="77777777">
        <w:tc>
          <w:tcPr>
            <w:tcW w:w="2304" w:type="dxa"/>
          </w:tcPr>
          <w:p w14:paraId="7ECD7C97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2C31BAEC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0ADCB233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4FAD066C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39A65375" w14:textId="77777777">
        <w:tc>
          <w:tcPr>
            <w:tcW w:w="2304" w:type="dxa"/>
          </w:tcPr>
          <w:p w14:paraId="0D1F4436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03888996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2812FB49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7B3EF768" w14:textId="77777777" w:rsidR="0085257A" w:rsidRPr="00AD232E" w:rsidRDefault="0085257A">
            <w:pPr>
              <w:pStyle w:val="Tabletext"/>
            </w:pPr>
          </w:p>
        </w:tc>
      </w:tr>
    </w:tbl>
    <w:p w14:paraId="3CDC80F4" w14:textId="77777777" w:rsidR="0085257A" w:rsidRPr="00AD232E" w:rsidRDefault="0085257A"/>
    <w:p w14:paraId="724BD51F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623C0736" w14:textId="77777777" w:rsidR="00AD232E" w:rsidRPr="00AD232E" w:rsidRDefault="00CE5184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AD232E">
        <w:rPr>
          <w:rFonts w:eastAsiaTheme="minorEastAsia"/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33ED93AF" w14:textId="77777777" w:rsidR="00AD232E" w:rsidRPr="00AD232E" w:rsidRDefault="00AD232E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AD232E">
        <w:rPr>
          <w:noProof/>
        </w:rPr>
        <w:t>2.</w:t>
      </w:r>
      <w:r w:rsidRPr="00AD232E">
        <w:rPr>
          <w:rFonts w:eastAsiaTheme="minorEastAsia"/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14:paraId="3C477E16" w14:textId="77777777"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1DBCDFD8" w14:textId="77777777" w:rsidR="0085257A" w:rsidRPr="00AD232E" w:rsidRDefault="0085257A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254949441"/>
      <w:bookmarkStart w:id="4" w:name="_Toc436203377"/>
      <w:bookmarkStart w:id="5" w:name="_Toc452813577"/>
      <w:r w:rsidRPr="00AD232E">
        <w:rPr>
          <w:rFonts w:ascii="Times New Roman" w:hAnsi="Times New Roman"/>
        </w:rPr>
        <w:t>Introduction</w:t>
      </w:r>
      <w:bookmarkEnd w:id="1"/>
      <w:bookmarkEnd w:id="2"/>
      <w:bookmarkEnd w:id="3"/>
    </w:p>
    <w:p w14:paraId="71E430BD" w14:textId="130B1881" w:rsidR="008978F7" w:rsidRDefault="008978F7" w:rsidP="008978F7">
      <w:pPr>
        <w:pStyle w:val="InfoBlue"/>
      </w:pPr>
    </w:p>
    <w:p w14:paraId="2BB7CC67" w14:textId="5A1EC6BF" w:rsidR="00EC6F48" w:rsidRPr="00EC6F48" w:rsidRDefault="00EC6F48" w:rsidP="00EC6F48">
      <w:pPr>
        <w:pStyle w:val="BodyText"/>
      </w:pPr>
      <w:r>
        <w:t>This glossary provides useful information about the abbreviations and used terms in the documentation for the Travel Agency System</w:t>
      </w:r>
    </w:p>
    <w:p w14:paraId="5A2EC99B" w14:textId="77777777" w:rsidR="0085257A" w:rsidRPr="00AD232E" w:rsidRDefault="008978F7">
      <w:pPr>
        <w:pStyle w:val="Heading1"/>
        <w:rPr>
          <w:rFonts w:ascii="Times New Roman" w:hAnsi="Times New Roman"/>
        </w:rPr>
      </w:pPr>
      <w:bookmarkStart w:id="6" w:name="_Toc254949442"/>
      <w:bookmarkEnd w:id="4"/>
      <w:bookmarkEnd w:id="5"/>
      <w:r w:rsidRPr="00AD232E">
        <w:rPr>
          <w:rFonts w:ascii="Times New Roman" w:hAnsi="Times New Roman"/>
        </w:rPr>
        <w:t>Glossary</w:t>
      </w:r>
      <w:bookmarkEnd w:id="6"/>
    </w:p>
    <w:p w14:paraId="4FF91E64" w14:textId="019F0382" w:rsidR="0085257A" w:rsidRPr="00AD232E" w:rsidRDefault="0085257A" w:rsidP="00F669DB">
      <w:pPr>
        <w:pStyle w:val="InfoBlue"/>
      </w:pPr>
      <w:bookmarkStart w:id="7" w:name="_Toc436203381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5F3A70B5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230FCF6D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30954E0F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6AE05789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3B8B048D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bookmarkEnd w:id="7"/>
      <w:tr w:rsidR="00EC6F48" w:rsidRPr="00EC6F48" w14:paraId="20939295" w14:textId="77777777" w:rsidTr="00EC6F48">
        <w:trPr>
          <w:trHeight w:val="976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02572E" w14:textId="77777777" w:rsidR="00EC6F48" w:rsidRPr="00EC6F48" w:rsidRDefault="00EC6F48" w:rsidP="00EC6F48">
            <w:r w:rsidRPr="00EC6F48">
              <w:t>Stakeholder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74D7C" w14:textId="77777777" w:rsidR="00EC6F48" w:rsidRPr="00EC6F48" w:rsidRDefault="00EC6F48" w:rsidP="00EC6F48">
            <w:r w:rsidRPr="00EC6F48">
              <w:t>A person or group with an interest in the project or product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47CB8" w14:textId="77777777" w:rsidR="00EC6F48" w:rsidRPr="00EC6F48" w:rsidRDefault="00EC6F48" w:rsidP="00EC6F48">
            <w:r w:rsidRPr="00EC6F48">
              <w:t>Text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15D43" w14:textId="77777777" w:rsidR="00EC6F48" w:rsidRPr="00EC6F48" w:rsidRDefault="00EC6F48" w:rsidP="00EC6F48">
            <w:r w:rsidRPr="00EC6F48">
              <w:t>N/A</w:t>
            </w:r>
          </w:p>
        </w:tc>
      </w:tr>
      <w:tr w:rsidR="00EC6F48" w:rsidRPr="00EC6F48" w14:paraId="76B648CD" w14:textId="77777777" w:rsidTr="00EC6F48">
        <w:trPr>
          <w:trHeight w:val="976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B1D4B" w14:textId="77777777" w:rsidR="00EC6F48" w:rsidRPr="00EC6F48" w:rsidRDefault="00EC6F48" w:rsidP="00EC6F48">
            <w:r w:rsidRPr="00EC6F48">
              <w:t>User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FA4CF" w14:textId="77777777" w:rsidR="00EC6F48" w:rsidRPr="00EC6F48" w:rsidRDefault="00EC6F48" w:rsidP="00EC6F48">
            <w:r w:rsidRPr="00EC6F48">
              <w:t>A person who interacts with the system being developed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25585" w14:textId="77777777" w:rsidR="00EC6F48" w:rsidRPr="00EC6F48" w:rsidRDefault="00EC6F48" w:rsidP="00EC6F48">
            <w:r w:rsidRPr="00EC6F48">
              <w:t>Text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78B41" w14:textId="77777777" w:rsidR="00EC6F48" w:rsidRPr="00EC6F48" w:rsidRDefault="00EC6F48" w:rsidP="00EC6F48">
            <w:r w:rsidRPr="00EC6F48">
              <w:t>N/A</w:t>
            </w:r>
          </w:p>
        </w:tc>
      </w:tr>
      <w:tr w:rsidR="00EC6F48" w:rsidRPr="00EC6F48" w14:paraId="49A676E9" w14:textId="77777777" w:rsidTr="00EC6F48">
        <w:trPr>
          <w:trHeight w:val="976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3DAFB" w14:textId="77777777" w:rsidR="00EC6F48" w:rsidRPr="00EC6F48" w:rsidRDefault="00EC6F48" w:rsidP="00EC6F48">
            <w:r w:rsidRPr="00EC6F48">
              <w:t>Product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C4A86C" w14:textId="77777777" w:rsidR="00EC6F48" w:rsidRPr="00EC6F48" w:rsidRDefault="00EC6F48" w:rsidP="00EC6F48">
            <w:r w:rsidRPr="00EC6F48">
              <w:t>The system or solution being developed to address the problem statement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E1DE2" w14:textId="77777777" w:rsidR="00EC6F48" w:rsidRPr="00EC6F48" w:rsidRDefault="00EC6F48" w:rsidP="00EC6F48">
            <w:r w:rsidRPr="00EC6F48">
              <w:t>Text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4D619D" w14:textId="77777777" w:rsidR="00EC6F48" w:rsidRPr="00EC6F48" w:rsidRDefault="00EC6F48" w:rsidP="00EC6F48">
            <w:r w:rsidRPr="00EC6F48">
              <w:t>N/A</w:t>
            </w:r>
          </w:p>
        </w:tc>
      </w:tr>
      <w:tr w:rsidR="00EC6F48" w:rsidRPr="00EC6F48" w14:paraId="0714B609" w14:textId="77777777" w:rsidTr="00EC6F48">
        <w:trPr>
          <w:trHeight w:val="976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CAF4D" w14:textId="77777777" w:rsidR="00EC6F48" w:rsidRPr="00EC6F48" w:rsidRDefault="00EC6F48" w:rsidP="00EC6F48">
            <w:r w:rsidRPr="00EC6F48">
              <w:t>Requirements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DCA9A" w14:textId="77777777" w:rsidR="00EC6F48" w:rsidRPr="00EC6F48" w:rsidRDefault="00EC6F48" w:rsidP="00EC6F48">
            <w:r w:rsidRPr="00EC6F48">
              <w:t>A detailed description of what the system must do to address stakeholder and user needs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626789" w14:textId="77777777" w:rsidR="00EC6F48" w:rsidRPr="00EC6F48" w:rsidRDefault="00EC6F48" w:rsidP="00EC6F48">
            <w:r w:rsidRPr="00EC6F48">
              <w:t>Text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2ADAB3" w14:textId="77777777" w:rsidR="00EC6F48" w:rsidRPr="00EC6F48" w:rsidRDefault="00EC6F48" w:rsidP="00EC6F48">
            <w:r w:rsidRPr="00EC6F48">
              <w:t>N/A</w:t>
            </w:r>
          </w:p>
        </w:tc>
      </w:tr>
      <w:tr w:rsidR="00EC6F48" w:rsidRPr="00EC6F48" w14:paraId="760115B6" w14:textId="77777777" w:rsidTr="00EC6F48">
        <w:trPr>
          <w:trHeight w:val="976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822CE" w14:textId="77777777" w:rsidR="00EC6F48" w:rsidRPr="00EC6F48" w:rsidRDefault="00EC6F48" w:rsidP="00EC6F48">
            <w:r w:rsidRPr="00EC6F48">
              <w:t>Vision Document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C0F25" w14:textId="77777777" w:rsidR="00EC6F48" w:rsidRPr="00EC6F48" w:rsidRDefault="00EC6F48" w:rsidP="00EC6F48">
            <w:r w:rsidRPr="00EC6F48">
              <w:t>A document that outlines the high-level needs and features of the system, as well as the problem it aims to solve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DD296" w14:textId="77777777" w:rsidR="00EC6F48" w:rsidRPr="00EC6F48" w:rsidRDefault="00EC6F48" w:rsidP="00EC6F48">
            <w:r w:rsidRPr="00EC6F48">
              <w:t>PDF or Word document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49DA7" w14:textId="77777777" w:rsidR="00EC6F48" w:rsidRPr="00EC6F48" w:rsidRDefault="00EC6F48" w:rsidP="00EC6F48">
            <w:r w:rsidRPr="00EC6F48">
              <w:t>N/A</w:t>
            </w:r>
          </w:p>
        </w:tc>
      </w:tr>
      <w:tr w:rsidR="00EC6F48" w:rsidRPr="00EC6F48" w14:paraId="65A6F4CD" w14:textId="77777777" w:rsidTr="00EC6F48">
        <w:trPr>
          <w:trHeight w:val="976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AAE5AC" w14:textId="77777777" w:rsidR="00EC6F48" w:rsidRPr="00EC6F48" w:rsidRDefault="00EC6F48" w:rsidP="00EC6F48">
            <w:r w:rsidRPr="00EC6F48">
              <w:t>Problem Statement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39C962" w14:textId="77777777" w:rsidR="00EC6F48" w:rsidRPr="00EC6F48" w:rsidRDefault="00EC6F48" w:rsidP="00EC6F48">
            <w:r w:rsidRPr="00EC6F48">
              <w:t>A summary of the problem being solved by the project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F7C88" w14:textId="77777777" w:rsidR="00EC6F48" w:rsidRPr="00EC6F48" w:rsidRDefault="00EC6F48" w:rsidP="00EC6F48">
            <w:r w:rsidRPr="00EC6F48">
              <w:t>Text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955A2" w14:textId="77777777" w:rsidR="00EC6F48" w:rsidRPr="00EC6F48" w:rsidRDefault="00EC6F48" w:rsidP="00EC6F48">
            <w:r w:rsidRPr="00EC6F48">
              <w:t>N/A</w:t>
            </w:r>
          </w:p>
        </w:tc>
      </w:tr>
      <w:tr w:rsidR="00EC6F48" w:rsidRPr="00EC6F48" w14:paraId="10CF8DF7" w14:textId="77777777" w:rsidTr="00EC6F48">
        <w:trPr>
          <w:trHeight w:val="976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0A4B37" w14:textId="77777777" w:rsidR="00EC6F48" w:rsidRPr="00EC6F48" w:rsidRDefault="00EC6F48" w:rsidP="00EC6F48">
            <w:r w:rsidRPr="00EC6F48">
              <w:t>Product Position Statement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F468A8" w14:textId="77777777" w:rsidR="00EC6F48" w:rsidRPr="00EC6F48" w:rsidRDefault="00EC6F48" w:rsidP="00EC6F48">
            <w:r w:rsidRPr="00EC6F48">
              <w:t>A statement summarizing the unique position the product intends to fill in the marketplace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FA92E" w14:textId="77777777" w:rsidR="00EC6F48" w:rsidRPr="00EC6F48" w:rsidRDefault="00EC6F48" w:rsidP="00EC6F48">
            <w:r w:rsidRPr="00EC6F48">
              <w:t>Text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A33BD" w14:textId="77777777" w:rsidR="00EC6F48" w:rsidRPr="00EC6F48" w:rsidRDefault="00EC6F48" w:rsidP="00EC6F48">
            <w:r w:rsidRPr="00EC6F48">
              <w:t>N/A</w:t>
            </w:r>
          </w:p>
        </w:tc>
      </w:tr>
      <w:tr w:rsidR="00EC6F48" w:rsidRPr="00EC6F48" w14:paraId="3AE02072" w14:textId="77777777" w:rsidTr="00EC6F48">
        <w:trPr>
          <w:trHeight w:val="976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5E7F8" w14:textId="77777777" w:rsidR="00EC6F48" w:rsidRPr="00EC6F48" w:rsidRDefault="00EC6F48" w:rsidP="00EC6F48">
            <w:r w:rsidRPr="00EC6F48">
              <w:t>User Environment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0D827" w14:textId="77777777" w:rsidR="00EC6F48" w:rsidRPr="00EC6F48" w:rsidRDefault="00EC6F48" w:rsidP="00EC6F48">
            <w:r w:rsidRPr="00EC6F48">
              <w:t>The working environment of the target user, including constraints and platforms in use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113FCF" w14:textId="77777777" w:rsidR="00EC6F48" w:rsidRPr="00EC6F48" w:rsidRDefault="00EC6F48" w:rsidP="00EC6F48">
            <w:r w:rsidRPr="00EC6F48">
              <w:t>Text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C9DAEA" w14:textId="77777777" w:rsidR="00EC6F48" w:rsidRPr="00EC6F48" w:rsidRDefault="00EC6F48" w:rsidP="00EC6F48">
            <w:r w:rsidRPr="00EC6F48">
              <w:t>N/A</w:t>
            </w:r>
          </w:p>
        </w:tc>
      </w:tr>
      <w:tr w:rsidR="00EC6F48" w:rsidRPr="00EC6F48" w14:paraId="3BB09169" w14:textId="77777777" w:rsidTr="00EC6F48">
        <w:trPr>
          <w:trHeight w:val="976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97C4C" w14:textId="77777777" w:rsidR="00EC6F48" w:rsidRPr="00EC6F48" w:rsidRDefault="00EC6F48" w:rsidP="00EC6F48">
            <w:r w:rsidRPr="00EC6F48">
              <w:t>Standards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24300" w14:textId="77777777" w:rsidR="00EC6F48" w:rsidRPr="00EC6F48" w:rsidRDefault="00EC6F48" w:rsidP="00EC6F48">
            <w:r w:rsidRPr="00EC6F48">
              <w:t>Applicable standards that the product must adhere to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15D93" w14:textId="77777777" w:rsidR="00EC6F48" w:rsidRPr="00EC6F48" w:rsidRDefault="00EC6F48" w:rsidP="00EC6F48">
            <w:r w:rsidRPr="00EC6F48">
              <w:t>Text or reference to external document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AF8C91" w14:textId="77777777" w:rsidR="00EC6F48" w:rsidRPr="00EC6F48" w:rsidRDefault="00EC6F48" w:rsidP="00EC6F48">
            <w:r w:rsidRPr="00EC6F48">
              <w:t>N/A</w:t>
            </w:r>
          </w:p>
        </w:tc>
      </w:tr>
      <w:tr w:rsidR="00EC6F48" w:rsidRPr="00EC6F48" w14:paraId="41384DA8" w14:textId="77777777" w:rsidTr="00EC6F48">
        <w:trPr>
          <w:trHeight w:val="976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730FF" w14:textId="77777777" w:rsidR="00EC6F48" w:rsidRPr="00EC6F48" w:rsidRDefault="00EC6F48" w:rsidP="00EC6F48">
            <w:r w:rsidRPr="00EC6F48">
              <w:lastRenderedPageBreak/>
              <w:t>Hardware/Platform Requirements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FAE42" w14:textId="77777777" w:rsidR="00EC6F48" w:rsidRPr="00EC6F48" w:rsidRDefault="00EC6F48" w:rsidP="00EC6F48">
            <w:r w:rsidRPr="00EC6F48">
              <w:t>Specific hardware or platform requirements necessary for the product to function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CEB20" w14:textId="77777777" w:rsidR="00EC6F48" w:rsidRPr="00EC6F48" w:rsidRDefault="00EC6F48" w:rsidP="00EC6F48">
            <w:r w:rsidRPr="00EC6F48">
              <w:t>Text or reference to external document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4F999" w14:textId="77777777" w:rsidR="00EC6F48" w:rsidRPr="00EC6F48" w:rsidRDefault="00EC6F48" w:rsidP="00EC6F48">
            <w:r w:rsidRPr="00EC6F48">
              <w:t>N/A</w:t>
            </w:r>
          </w:p>
        </w:tc>
      </w:tr>
      <w:tr w:rsidR="00EC6F48" w:rsidRPr="00EC6F48" w14:paraId="1AB428D8" w14:textId="77777777" w:rsidTr="00EC6F48">
        <w:trPr>
          <w:trHeight w:val="976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7EF3D" w14:textId="77777777" w:rsidR="00EC6F48" w:rsidRPr="00EC6F48" w:rsidRDefault="00EC6F48" w:rsidP="00EC6F48">
            <w:r w:rsidRPr="00EC6F48">
              <w:t>Performance Requirements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1BC65" w14:textId="77777777" w:rsidR="00EC6F48" w:rsidRPr="00EC6F48" w:rsidRDefault="00EC6F48" w:rsidP="00EC6F48">
            <w:r w:rsidRPr="00EC6F48">
              <w:t>Descriptions of how the product must perform in various scenarios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5423C" w14:textId="77777777" w:rsidR="00EC6F48" w:rsidRPr="00EC6F48" w:rsidRDefault="00EC6F48" w:rsidP="00EC6F48">
            <w:r w:rsidRPr="00EC6F48">
              <w:t>Text or reference to external document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AE5F1" w14:textId="77777777" w:rsidR="00EC6F48" w:rsidRPr="00EC6F48" w:rsidRDefault="00EC6F48" w:rsidP="00EC6F48">
            <w:r w:rsidRPr="00EC6F48">
              <w:t>N/A</w:t>
            </w:r>
          </w:p>
        </w:tc>
      </w:tr>
      <w:tr w:rsidR="00EC6F48" w:rsidRPr="00EC6F48" w14:paraId="6E321AC3" w14:textId="77777777" w:rsidTr="00EC6F48">
        <w:trPr>
          <w:trHeight w:val="976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F953A" w14:textId="77777777" w:rsidR="00EC6F48" w:rsidRPr="00EC6F48" w:rsidRDefault="00EC6F48" w:rsidP="00EC6F48">
            <w:r w:rsidRPr="00EC6F48">
              <w:t>Environmental Requirements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C92BB" w14:textId="77777777" w:rsidR="00EC6F48" w:rsidRPr="00EC6F48" w:rsidRDefault="00EC6F48" w:rsidP="00EC6F48">
            <w:r w:rsidRPr="00EC6F48">
              <w:t>Descriptions of any unique environmental constraints that the product must meet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606C6" w14:textId="77777777" w:rsidR="00EC6F48" w:rsidRPr="00EC6F48" w:rsidRDefault="00EC6F48" w:rsidP="00EC6F48">
            <w:r w:rsidRPr="00EC6F48">
              <w:t>Text or reference to external document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E90B4" w14:textId="77777777" w:rsidR="00EC6F48" w:rsidRPr="00EC6F48" w:rsidRDefault="00EC6F48" w:rsidP="00EC6F48">
            <w:r w:rsidRPr="00EC6F48">
              <w:t>N/A</w:t>
            </w:r>
          </w:p>
        </w:tc>
      </w:tr>
      <w:tr w:rsidR="00EC6F48" w:rsidRPr="00EC6F48" w14:paraId="2EE8AE67" w14:textId="77777777" w:rsidTr="00EC6F48">
        <w:trPr>
          <w:trHeight w:val="976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98EB9" w14:textId="77777777" w:rsidR="00EC6F48" w:rsidRPr="00EC6F48" w:rsidRDefault="00EC6F48" w:rsidP="00EC6F48">
            <w:r w:rsidRPr="00EC6F48">
              <w:t>Format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507A1" w14:textId="77777777" w:rsidR="00EC6F48" w:rsidRPr="00EC6F48" w:rsidRDefault="00EC6F48" w:rsidP="00EC6F48">
            <w:r w:rsidRPr="00EC6F48">
              <w:t>The structure or layout of a particular item, such as a document or data field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A27CB7" w14:textId="77777777" w:rsidR="00EC6F48" w:rsidRPr="00EC6F48" w:rsidRDefault="00EC6F48" w:rsidP="00EC6F48">
            <w:r w:rsidRPr="00EC6F48">
              <w:t>Text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97280F" w14:textId="77777777" w:rsidR="00EC6F48" w:rsidRPr="00EC6F48" w:rsidRDefault="00EC6F48" w:rsidP="00EC6F48">
            <w:r w:rsidRPr="00EC6F48">
              <w:t>N/A</w:t>
            </w:r>
          </w:p>
        </w:tc>
      </w:tr>
      <w:tr w:rsidR="00EC6F48" w:rsidRPr="00EC6F48" w14:paraId="7F801298" w14:textId="77777777" w:rsidTr="00EC6F48">
        <w:trPr>
          <w:trHeight w:val="976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77A63" w14:textId="77777777" w:rsidR="00EC6F48" w:rsidRPr="00EC6F48" w:rsidRDefault="00EC6F48" w:rsidP="00EC6F48">
            <w:r w:rsidRPr="00EC6F48">
              <w:t>Validation Rules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F010F" w14:textId="77777777" w:rsidR="00EC6F48" w:rsidRPr="00EC6F48" w:rsidRDefault="00EC6F48" w:rsidP="00EC6F48">
            <w:r w:rsidRPr="00EC6F48">
              <w:t>The criteria that must be met to ensure that data or input is valid and accurate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84ECE" w14:textId="77777777" w:rsidR="00EC6F48" w:rsidRPr="00EC6F48" w:rsidRDefault="00EC6F48" w:rsidP="00EC6F48">
            <w:r w:rsidRPr="00EC6F48">
              <w:t>Text or reference to external document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3EAB6" w14:textId="77777777" w:rsidR="00EC6F48" w:rsidRPr="00EC6F48" w:rsidRDefault="00EC6F48" w:rsidP="00EC6F48">
            <w:r w:rsidRPr="00EC6F48">
              <w:t>N/A</w:t>
            </w:r>
          </w:p>
        </w:tc>
      </w:tr>
    </w:tbl>
    <w:p w14:paraId="79E04413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D10B1" w14:textId="77777777" w:rsidR="00C3713B" w:rsidRDefault="00C3713B">
      <w:pPr>
        <w:spacing w:line="240" w:lineRule="auto"/>
      </w:pPr>
      <w:r>
        <w:separator/>
      </w:r>
    </w:p>
  </w:endnote>
  <w:endnote w:type="continuationSeparator" w:id="0">
    <w:p w14:paraId="2AD01082" w14:textId="77777777" w:rsidR="00C3713B" w:rsidRDefault="00C371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6ECF087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C2EB35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C60E26" w14:textId="156CDB5F"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&lt;Student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E302E">
            <w:rPr>
              <w:noProof/>
            </w:rPr>
            <w:t>2023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197CA0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1785F271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D4FBA" w14:textId="77777777" w:rsidR="00C3713B" w:rsidRDefault="00C3713B">
      <w:pPr>
        <w:spacing w:line="240" w:lineRule="auto"/>
      </w:pPr>
      <w:r>
        <w:separator/>
      </w:r>
    </w:p>
  </w:footnote>
  <w:footnote w:type="continuationSeparator" w:id="0">
    <w:p w14:paraId="31CEABD0" w14:textId="77777777" w:rsidR="00C3713B" w:rsidRDefault="00C371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94FD" w14:textId="77777777" w:rsidR="00AD439A" w:rsidRDefault="00AD439A">
    <w:pPr>
      <w:rPr>
        <w:sz w:val="24"/>
      </w:rPr>
    </w:pPr>
  </w:p>
  <w:p w14:paraId="6D04674E" w14:textId="77777777" w:rsidR="00AD439A" w:rsidRDefault="00AD439A">
    <w:pPr>
      <w:pBdr>
        <w:top w:val="single" w:sz="6" w:space="1" w:color="auto"/>
      </w:pBdr>
      <w:rPr>
        <w:sz w:val="24"/>
      </w:rPr>
    </w:pPr>
  </w:p>
  <w:p w14:paraId="5CFBFA6B" w14:textId="77777777" w:rsidR="00AD439A" w:rsidRDefault="00000000">
    <w:pPr>
      <w:pBdr>
        <w:bottom w:val="single" w:sz="6" w:space="1" w:color="auto"/>
      </w:pBdr>
      <w:jc w:val="right"/>
    </w:pPr>
    <w:fldSimple w:instr=" DOCPROPERTY &quot;Company&quot;  \* MERGEFORMAT ">
      <w:r w:rsidR="00AD439A">
        <w:rPr>
          <w:rFonts w:ascii="Arial" w:hAnsi="Arial"/>
          <w:b/>
          <w:sz w:val="36"/>
        </w:rPr>
        <w:t>&lt;Student Name&gt;</w:t>
      </w:r>
    </w:fldSimple>
  </w:p>
  <w:p w14:paraId="49C2C80B" w14:textId="77777777" w:rsidR="00AD439A" w:rsidRDefault="00000000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AD439A">
        <w:rPr>
          <w:rFonts w:ascii="Arial" w:hAnsi="Arial"/>
          <w:b/>
          <w:sz w:val="36"/>
        </w:rPr>
        <w:t>&lt;Group Number&gt;</w:t>
      </w:r>
    </w:fldSimple>
  </w:p>
  <w:p w14:paraId="50811A6C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03DF8591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082235DF" w14:textId="77777777">
      <w:tc>
        <w:tcPr>
          <w:tcW w:w="6379" w:type="dxa"/>
        </w:tcPr>
        <w:p w14:paraId="5ED81E7C" w14:textId="77777777" w:rsidR="00AD439A" w:rsidRDefault="00000000">
          <w:fldSimple w:instr=" SUBJECT  \* MERGEFORMAT ">
            <w:r w:rsidR="00AD439A" w:rsidRPr="009B5BF2">
              <w:t>&lt;Project Name&gt;</w:t>
            </w:r>
          </w:fldSimple>
        </w:p>
      </w:tc>
      <w:tc>
        <w:tcPr>
          <w:tcW w:w="3179" w:type="dxa"/>
        </w:tcPr>
        <w:p w14:paraId="2416575C" w14:textId="77777777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 w14:paraId="4352B433" w14:textId="77777777">
      <w:tc>
        <w:tcPr>
          <w:tcW w:w="6379" w:type="dxa"/>
        </w:tcPr>
        <w:p w14:paraId="23797080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04DD92BB" w14:textId="77777777" w:rsidR="00AD439A" w:rsidRDefault="00AD439A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AD439A" w14:paraId="32958783" w14:textId="77777777">
      <w:tc>
        <w:tcPr>
          <w:tcW w:w="9558" w:type="dxa"/>
          <w:gridSpan w:val="2"/>
        </w:tcPr>
        <w:p w14:paraId="56D7DF12" w14:textId="77777777" w:rsidR="00AD439A" w:rsidRDefault="00AD439A">
          <w:r>
            <w:t>&lt;document identifier&gt;</w:t>
          </w:r>
        </w:p>
      </w:tc>
    </w:tr>
  </w:tbl>
  <w:p w14:paraId="2D7C7B7E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74627774">
    <w:abstractNumId w:val="0"/>
  </w:num>
  <w:num w:numId="2" w16cid:durableId="117133287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897205418">
    <w:abstractNumId w:val="3"/>
  </w:num>
  <w:num w:numId="4" w16cid:durableId="863518039">
    <w:abstractNumId w:val="14"/>
  </w:num>
  <w:num w:numId="5" w16cid:durableId="1024795141">
    <w:abstractNumId w:val="27"/>
  </w:num>
  <w:num w:numId="6" w16cid:durableId="1021592517">
    <w:abstractNumId w:val="20"/>
  </w:num>
  <w:num w:numId="7" w16cid:durableId="1918129392">
    <w:abstractNumId w:val="19"/>
  </w:num>
  <w:num w:numId="8" w16cid:durableId="148727849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574317149">
    <w:abstractNumId w:val="2"/>
  </w:num>
  <w:num w:numId="10" w16cid:durableId="559294763">
    <w:abstractNumId w:val="26"/>
  </w:num>
  <w:num w:numId="11" w16cid:durableId="915285254">
    <w:abstractNumId w:val="5"/>
  </w:num>
  <w:num w:numId="12" w16cid:durableId="189421075">
    <w:abstractNumId w:val="15"/>
  </w:num>
  <w:num w:numId="13" w16cid:durableId="1174223304">
    <w:abstractNumId w:val="13"/>
  </w:num>
  <w:num w:numId="14" w16cid:durableId="371728366">
    <w:abstractNumId w:val="25"/>
  </w:num>
  <w:num w:numId="15" w16cid:durableId="979307270">
    <w:abstractNumId w:val="12"/>
  </w:num>
  <w:num w:numId="16" w16cid:durableId="901213190">
    <w:abstractNumId w:val="6"/>
  </w:num>
  <w:num w:numId="17" w16cid:durableId="465859840">
    <w:abstractNumId w:val="24"/>
  </w:num>
  <w:num w:numId="18" w16cid:durableId="1303925605">
    <w:abstractNumId w:val="18"/>
  </w:num>
  <w:num w:numId="19" w16cid:durableId="664742313">
    <w:abstractNumId w:val="7"/>
  </w:num>
  <w:num w:numId="20" w16cid:durableId="656416124">
    <w:abstractNumId w:val="17"/>
  </w:num>
  <w:num w:numId="21" w16cid:durableId="1082727048">
    <w:abstractNumId w:val="11"/>
  </w:num>
  <w:num w:numId="22" w16cid:durableId="1112935821">
    <w:abstractNumId w:val="23"/>
  </w:num>
  <w:num w:numId="23" w16cid:durableId="586035758">
    <w:abstractNumId w:val="10"/>
  </w:num>
  <w:num w:numId="24" w16cid:durableId="1307664998">
    <w:abstractNumId w:val="9"/>
  </w:num>
  <w:num w:numId="25" w16cid:durableId="2106345742">
    <w:abstractNumId w:val="8"/>
  </w:num>
  <w:num w:numId="26" w16cid:durableId="1355961613">
    <w:abstractNumId w:val="21"/>
  </w:num>
  <w:num w:numId="27" w16cid:durableId="1599941495">
    <w:abstractNumId w:val="22"/>
  </w:num>
  <w:num w:numId="28" w16cid:durableId="1205098332">
    <w:abstractNumId w:val="28"/>
  </w:num>
  <w:num w:numId="29" w16cid:durableId="1950359360">
    <w:abstractNumId w:val="16"/>
  </w:num>
  <w:num w:numId="30" w16cid:durableId="1400833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58"/>
    <w:rsid w:val="001C7458"/>
    <w:rsid w:val="001D42BB"/>
    <w:rsid w:val="00234E25"/>
    <w:rsid w:val="005A3207"/>
    <w:rsid w:val="00600853"/>
    <w:rsid w:val="007F349D"/>
    <w:rsid w:val="0085257A"/>
    <w:rsid w:val="008978F7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3713B"/>
    <w:rsid w:val="00CE5184"/>
    <w:rsid w:val="00DE302E"/>
    <w:rsid w:val="00E41E57"/>
    <w:rsid w:val="00E55EE3"/>
    <w:rsid w:val="00EC6F48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A46542"/>
  <w15:docId w15:val="{9CDEF520-BBF5-425E-8F9B-285EBEDC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basedOn w:val="DefaultParagraphFont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basedOn w:val="DefaultParagraphFont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8</TotalTime>
  <Pages>5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Denisa Bianca</cp:lastModifiedBy>
  <cp:revision>3</cp:revision>
  <cp:lastPrinted>2001-03-15T12:26:00Z</cp:lastPrinted>
  <dcterms:created xsi:type="dcterms:W3CDTF">2023-03-21T18:56:00Z</dcterms:created>
  <dcterms:modified xsi:type="dcterms:W3CDTF">2023-03-22T10:46:00Z</dcterms:modified>
</cp:coreProperties>
</file>