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D550" w14:textId="18FE54F0" w:rsidR="008C4393" w:rsidRPr="00D047E9" w:rsidRDefault="00000000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571614" w:rsidRPr="00571614">
          <w:rPr>
            <w:rFonts w:ascii="Times New Roman" w:hAnsi="Times New Roman"/>
          </w:rPr>
          <w:t xml:space="preserve"> </w:t>
        </w:r>
        <w:r w:rsidR="00571614">
          <w:rPr>
            <w:rFonts w:ascii="Times New Roman" w:hAnsi="Times New Roman"/>
          </w:rPr>
          <w:t>Travel Agency Manager</w:t>
        </w:r>
        <w:r w:rsidR="00571614" w:rsidRPr="00D047E9">
          <w:rPr>
            <w:rFonts w:ascii="Times New Roman" w:hAnsi="Times New Roman"/>
          </w:rPr>
          <w:t xml:space="preserve"> </w:t>
        </w:r>
        <w:r w:rsidR="000916B9" w:rsidRPr="00D047E9">
          <w:rPr>
            <w:rFonts w:ascii="Times New Roman" w:hAnsi="Times New Roman"/>
          </w:rPr>
          <w:t>&gt;</w:t>
        </w:r>
      </w:fldSimple>
    </w:p>
    <w:p w14:paraId="3E6251AD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CE43E1A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B2F46A2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FB590DE" w14:textId="77777777" w:rsidR="008C4393" w:rsidRPr="00D047E9" w:rsidRDefault="008C4393"/>
    <w:p w14:paraId="13834A3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EC341AD" w14:textId="77777777" w:rsidR="008C4393" w:rsidRPr="00D047E9" w:rsidRDefault="008C4393"/>
    <w:p w14:paraId="13BB62F1" w14:textId="77777777" w:rsidR="008C4393" w:rsidRPr="00D047E9" w:rsidRDefault="008C4393">
      <w:pPr>
        <w:pStyle w:val="BodyText"/>
      </w:pPr>
    </w:p>
    <w:p w14:paraId="16CF69E8" w14:textId="77777777" w:rsidR="008C4393" w:rsidRPr="00D047E9" w:rsidRDefault="008C4393">
      <w:pPr>
        <w:pStyle w:val="BodyText"/>
      </w:pPr>
    </w:p>
    <w:p w14:paraId="2E1E9F28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7CC8C0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778FFC21" w14:textId="77777777">
        <w:tc>
          <w:tcPr>
            <w:tcW w:w="2304" w:type="dxa"/>
          </w:tcPr>
          <w:p w14:paraId="2D2417B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CADE1E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5BF42E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75E99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C53EB8A" w14:textId="77777777">
        <w:tc>
          <w:tcPr>
            <w:tcW w:w="2304" w:type="dxa"/>
          </w:tcPr>
          <w:p w14:paraId="69C884DB" w14:textId="56EB51A2" w:rsidR="008C4393" w:rsidRPr="00D047E9" w:rsidRDefault="00571614">
            <w:pPr>
              <w:pStyle w:val="Tabletext"/>
            </w:pPr>
            <w:r>
              <w:t>22.03.2023</w:t>
            </w:r>
          </w:p>
        </w:tc>
        <w:tc>
          <w:tcPr>
            <w:tcW w:w="1152" w:type="dxa"/>
          </w:tcPr>
          <w:p w14:paraId="4C9DC3F6" w14:textId="639D2957" w:rsidR="008C4393" w:rsidRPr="00D047E9" w:rsidRDefault="00571614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B739E9D" w14:textId="1F47E166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D98DC9A" w14:textId="62999724" w:rsidR="008C4393" w:rsidRPr="00D047E9" w:rsidRDefault="00571614">
            <w:pPr>
              <w:pStyle w:val="Tabletext"/>
            </w:pPr>
            <w:r>
              <w:t>Deac Denisa Bianca</w:t>
            </w:r>
          </w:p>
        </w:tc>
      </w:tr>
      <w:tr w:rsidR="008C4393" w:rsidRPr="00D047E9" w14:paraId="54827131" w14:textId="77777777">
        <w:tc>
          <w:tcPr>
            <w:tcW w:w="2304" w:type="dxa"/>
          </w:tcPr>
          <w:p w14:paraId="6A80070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C9AF8D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049A47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436C72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C65F871" w14:textId="77777777">
        <w:tc>
          <w:tcPr>
            <w:tcW w:w="2304" w:type="dxa"/>
          </w:tcPr>
          <w:p w14:paraId="2B3D38B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6B5D57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8CB224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3EED4C9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76F3132" w14:textId="77777777">
        <w:tc>
          <w:tcPr>
            <w:tcW w:w="2304" w:type="dxa"/>
          </w:tcPr>
          <w:p w14:paraId="3EF8BD3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7801A0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8748FE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C29F89" w14:textId="77777777" w:rsidR="008C4393" w:rsidRPr="00D047E9" w:rsidRDefault="008C4393">
            <w:pPr>
              <w:pStyle w:val="Tabletext"/>
            </w:pPr>
          </w:p>
        </w:tc>
      </w:tr>
    </w:tbl>
    <w:p w14:paraId="0FBF309F" w14:textId="77777777" w:rsidR="008C4393" w:rsidRPr="00D047E9" w:rsidRDefault="008C4393"/>
    <w:p w14:paraId="34B8F4F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69B74B6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4D94C0D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1F4751B6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E16756F" w14:textId="77777777" w:rsidR="008C4393" w:rsidRPr="00D047E9" w:rsidRDefault="008C4393" w:rsidP="00D047E9">
      <w:pPr>
        <w:pStyle w:val="InfoBlue"/>
      </w:pPr>
    </w:p>
    <w:p w14:paraId="0EA3CD4A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10A5DE3B" w14:textId="77777777" w:rsidR="007E0729" w:rsidRPr="007E0729" w:rsidRDefault="007E0729" w:rsidP="007E0729">
      <w:pPr>
        <w:rPr>
          <w:b/>
          <w:bCs/>
        </w:rPr>
      </w:pPr>
      <w:bookmarkStart w:id="5" w:name="_Toc254773291"/>
      <w:bookmarkEnd w:id="3"/>
      <w:bookmarkEnd w:id="4"/>
      <w:r w:rsidRPr="007E0729">
        <w:rPr>
          <w:b/>
          <w:bCs/>
        </w:rPr>
        <w:t>Actors:</w:t>
      </w:r>
    </w:p>
    <w:p w14:paraId="464B34BB" w14:textId="77777777" w:rsidR="007E0729" w:rsidRPr="007E0729" w:rsidRDefault="007E0729" w:rsidP="007E0729">
      <w:pPr>
        <w:numPr>
          <w:ilvl w:val="0"/>
          <w:numId w:val="31"/>
        </w:numPr>
      </w:pPr>
      <w:r w:rsidRPr="007E0729">
        <w:t>Employees of the tourism agency</w:t>
      </w:r>
    </w:p>
    <w:p w14:paraId="4E32C5B8" w14:textId="77777777" w:rsidR="007E0729" w:rsidRPr="007E0729" w:rsidRDefault="007E0729" w:rsidP="007E0729">
      <w:pPr>
        <w:numPr>
          <w:ilvl w:val="0"/>
          <w:numId w:val="31"/>
        </w:numPr>
      </w:pPr>
      <w:r w:rsidRPr="007E0729">
        <w:t>Clients of the tourism agency</w:t>
      </w:r>
    </w:p>
    <w:p w14:paraId="0CD8113E" w14:textId="77777777" w:rsidR="007E0729" w:rsidRPr="007E0729" w:rsidRDefault="007E0729" w:rsidP="007E0729">
      <w:pPr>
        <w:numPr>
          <w:ilvl w:val="0"/>
          <w:numId w:val="31"/>
        </w:numPr>
      </w:pPr>
      <w:r w:rsidRPr="007E0729">
        <w:t>Operators who collaborate with the agency and provide information in XML files</w:t>
      </w:r>
    </w:p>
    <w:p w14:paraId="581A327E" w14:textId="77777777" w:rsidR="007E0729" w:rsidRPr="007E0729" w:rsidRDefault="007E0729" w:rsidP="007E0729">
      <w:pPr>
        <w:rPr>
          <w:b/>
          <w:bCs/>
        </w:rPr>
      </w:pPr>
      <w:r w:rsidRPr="007E0729">
        <w:rPr>
          <w:b/>
          <w:bCs/>
        </w:rPr>
        <w:t>Scenarios:</w:t>
      </w:r>
    </w:p>
    <w:p w14:paraId="000FE3BE" w14:textId="77777777" w:rsidR="007E0729" w:rsidRPr="007E0729" w:rsidRDefault="007E0729" w:rsidP="007E0729">
      <w:pPr>
        <w:numPr>
          <w:ilvl w:val="0"/>
          <w:numId w:val="32"/>
        </w:numPr>
      </w:pPr>
      <w:r w:rsidRPr="007E0729">
        <w:t>Employees add/modify/delete vacations</w:t>
      </w:r>
    </w:p>
    <w:p w14:paraId="7CA0ACF0" w14:textId="77777777" w:rsidR="007E0729" w:rsidRPr="007E0729" w:rsidRDefault="007E0729" w:rsidP="007E0729">
      <w:pPr>
        <w:numPr>
          <w:ilvl w:val="0"/>
          <w:numId w:val="32"/>
        </w:numPr>
      </w:pPr>
      <w:r w:rsidRPr="007E0729">
        <w:t>Employees add/modify client information</w:t>
      </w:r>
    </w:p>
    <w:p w14:paraId="3B1766E1" w14:textId="77777777" w:rsidR="007E0729" w:rsidRPr="007E0729" w:rsidRDefault="007E0729" w:rsidP="007E0729">
      <w:pPr>
        <w:numPr>
          <w:ilvl w:val="0"/>
          <w:numId w:val="32"/>
        </w:numPr>
      </w:pPr>
      <w:r w:rsidRPr="007E0729">
        <w:t>Employees reserve vacations for clients</w:t>
      </w:r>
    </w:p>
    <w:p w14:paraId="0BD29863" w14:textId="77777777" w:rsidR="007E0729" w:rsidRPr="007E0729" w:rsidRDefault="007E0729" w:rsidP="007E0729">
      <w:pPr>
        <w:numPr>
          <w:ilvl w:val="0"/>
          <w:numId w:val="32"/>
        </w:numPr>
      </w:pPr>
      <w:r w:rsidRPr="007E0729">
        <w:t>Clients search for vacations and make reservations</w:t>
      </w:r>
    </w:p>
    <w:p w14:paraId="292CCEDB" w14:textId="6D353E93" w:rsidR="007E0729" w:rsidRDefault="007E0729" w:rsidP="007E0729">
      <w:pPr>
        <w:numPr>
          <w:ilvl w:val="0"/>
          <w:numId w:val="32"/>
        </w:numPr>
      </w:pPr>
      <w:r w:rsidRPr="007E0729">
        <w:t>Operators provide updates on hotels/trips availability in XML files</w:t>
      </w:r>
    </w:p>
    <w:p w14:paraId="2EAE8B0F" w14:textId="79198973" w:rsidR="007E0729" w:rsidRDefault="007E0729" w:rsidP="007E0729"/>
    <w:p w14:paraId="63BAFA29" w14:textId="77777777" w:rsidR="007E0729" w:rsidRPr="007E0729" w:rsidRDefault="007E0729" w:rsidP="007E0729"/>
    <w:p w14:paraId="37086693" w14:textId="77777777" w:rsidR="007E0729" w:rsidRPr="007E0729" w:rsidRDefault="007E0729" w:rsidP="007E0729">
      <w:pPr>
        <w:rPr>
          <w:b/>
          <w:bCs/>
        </w:rPr>
      </w:pPr>
      <w:r w:rsidRPr="007E0729">
        <w:rPr>
          <w:b/>
          <w:bCs/>
        </w:rPr>
        <w:t>Use Cases:</w:t>
      </w:r>
    </w:p>
    <w:p w14:paraId="229EFCE6" w14:textId="77777777" w:rsidR="007E0729" w:rsidRDefault="007E0729" w:rsidP="007E0729">
      <w:r w:rsidRPr="007E0729">
        <w:rPr>
          <w:u w:val="single"/>
        </w:rPr>
        <w:t>Use case:</w:t>
      </w:r>
      <w:r w:rsidRPr="007E0729">
        <w:t xml:space="preserve"> Add Vacation </w:t>
      </w:r>
    </w:p>
    <w:p w14:paraId="59A78B2C" w14:textId="77777777" w:rsidR="007E0729" w:rsidRDefault="007E0729" w:rsidP="007E0729">
      <w:r w:rsidRPr="007E0729">
        <w:rPr>
          <w:u w:val="single"/>
        </w:rPr>
        <w:t>Leve</w:t>
      </w:r>
      <w:r w:rsidRPr="007E0729">
        <w:t xml:space="preserve">l: User-goal level </w:t>
      </w:r>
    </w:p>
    <w:p w14:paraId="1FE8C2B4" w14:textId="0B92EFEE" w:rsidR="007E0729" w:rsidRDefault="007E0729" w:rsidP="007E0729">
      <w:r w:rsidRPr="007E0729">
        <w:rPr>
          <w:u w:val="single"/>
        </w:rPr>
        <w:t>Primary actor:</w:t>
      </w:r>
      <w:r w:rsidRPr="007E0729">
        <w:t xml:space="preserve"> Employee </w:t>
      </w:r>
    </w:p>
    <w:p w14:paraId="5853E606" w14:textId="2F7468E4" w:rsidR="007E0729" w:rsidRPr="007E0729" w:rsidRDefault="007E0729" w:rsidP="007E0729">
      <w:pPr>
        <w:rPr>
          <w:u w:val="single"/>
        </w:rPr>
      </w:pPr>
      <w:r w:rsidRPr="007E0729">
        <w:rPr>
          <w:u w:val="single"/>
        </w:rPr>
        <w:t>Main success scenario:</w:t>
      </w:r>
    </w:p>
    <w:p w14:paraId="25AC5F1B" w14:textId="77777777" w:rsidR="007E0729" w:rsidRPr="007E0729" w:rsidRDefault="007E0729" w:rsidP="007E0729">
      <w:pPr>
        <w:numPr>
          <w:ilvl w:val="0"/>
          <w:numId w:val="33"/>
        </w:numPr>
      </w:pPr>
      <w:r w:rsidRPr="007E0729">
        <w:t>Employee selects "Add Vacation" from the menu</w:t>
      </w:r>
    </w:p>
    <w:p w14:paraId="60C94A00" w14:textId="77777777" w:rsidR="007E0729" w:rsidRPr="007E0729" w:rsidRDefault="007E0729" w:rsidP="007E0729">
      <w:pPr>
        <w:numPr>
          <w:ilvl w:val="0"/>
          <w:numId w:val="33"/>
        </w:numPr>
      </w:pPr>
      <w:r w:rsidRPr="007E0729">
        <w:t>System displays a form for entering vacation details</w:t>
      </w:r>
    </w:p>
    <w:p w14:paraId="2528CEDF" w14:textId="77777777" w:rsidR="007E0729" w:rsidRPr="007E0729" w:rsidRDefault="007E0729" w:rsidP="007E0729">
      <w:pPr>
        <w:numPr>
          <w:ilvl w:val="0"/>
          <w:numId w:val="33"/>
        </w:numPr>
      </w:pPr>
      <w:r w:rsidRPr="007E0729">
        <w:t>Employee enters vacation details (e.g. destination, type of vacation, price)</w:t>
      </w:r>
    </w:p>
    <w:p w14:paraId="299517EE" w14:textId="77777777" w:rsidR="007E0729" w:rsidRPr="007E0729" w:rsidRDefault="007E0729" w:rsidP="007E0729">
      <w:pPr>
        <w:numPr>
          <w:ilvl w:val="0"/>
          <w:numId w:val="33"/>
        </w:numPr>
      </w:pPr>
      <w:r w:rsidRPr="007E0729">
        <w:t>System validates the entered data</w:t>
      </w:r>
    </w:p>
    <w:p w14:paraId="185EF929" w14:textId="77777777" w:rsidR="007E0729" w:rsidRDefault="007E0729" w:rsidP="007E0729">
      <w:pPr>
        <w:numPr>
          <w:ilvl w:val="0"/>
          <w:numId w:val="33"/>
        </w:numPr>
      </w:pPr>
      <w:r w:rsidRPr="007E0729">
        <w:t xml:space="preserve">System adds the new vacation to the database </w:t>
      </w:r>
    </w:p>
    <w:p w14:paraId="57C3D3E9" w14:textId="43C34EAF" w:rsidR="007E0729" w:rsidRPr="007E0729" w:rsidRDefault="007E0729" w:rsidP="007E0729">
      <w:pPr>
        <w:rPr>
          <w:u w:val="single"/>
        </w:rPr>
      </w:pPr>
      <w:r w:rsidRPr="007E0729">
        <w:rPr>
          <w:u w:val="single"/>
        </w:rPr>
        <w:t>Extensions:</w:t>
      </w:r>
    </w:p>
    <w:p w14:paraId="0EA5724E" w14:textId="77777777" w:rsidR="007E0729" w:rsidRPr="007E0729" w:rsidRDefault="007E0729" w:rsidP="007E0729">
      <w:pPr>
        <w:numPr>
          <w:ilvl w:val="0"/>
          <w:numId w:val="34"/>
        </w:numPr>
      </w:pPr>
      <w:r w:rsidRPr="007E0729">
        <w:t>Employee cancels the operation at any point</w:t>
      </w:r>
    </w:p>
    <w:p w14:paraId="7C1ED9F2" w14:textId="1F0B21E1" w:rsidR="007E0729" w:rsidRDefault="007E0729" w:rsidP="007E0729">
      <w:pPr>
        <w:numPr>
          <w:ilvl w:val="0"/>
          <w:numId w:val="34"/>
        </w:numPr>
      </w:pPr>
      <w:r w:rsidRPr="007E0729">
        <w:t>Entered data is invalid or incomplete, and the system displays an error message</w:t>
      </w:r>
    </w:p>
    <w:p w14:paraId="091F72DC" w14:textId="1686054A" w:rsidR="007E0729" w:rsidRDefault="007E0729" w:rsidP="007E0729">
      <w:pPr>
        <w:ind w:left="720"/>
      </w:pPr>
    </w:p>
    <w:p w14:paraId="2E85B788" w14:textId="77777777" w:rsidR="007E0729" w:rsidRPr="007E0729" w:rsidRDefault="007E0729" w:rsidP="007E0729">
      <w:pPr>
        <w:ind w:left="720"/>
      </w:pPr>
    </w:p>
    <w:p w14:paraId="52A67B8C" w14:textId="77777777" w:rsidR="007E0729" w:rsidRDefault="007E0729" w:rsidP="007E0729">
      <w:r w:rsidRPr="007E0729">
        <w:rPr>
          <w:u w:val="single"/>
        </w:rPr>
        <w:t>Use case:</w:t>
      </w:r>
      <w:r w:rsidRPr="007E0729">
        <w:t xml:space="preserve"> Reserve Vacation</w:t>
      </w:r>
    </w:p>
    <w:p w14:paraId="12602E4F" w14:textId="77777777" w:rsidR="007E0729" w:rsidRDefault="007E0729" w:rsidP="007E0729">
      <w:r w:rsidRPr="007E0729">
        <w:rPr>
          <w:u w:val="single"/>
        </w:rPr>
        <w:t xml:space="preserve"> Level</w:t>
      </w:r>
      <w:r w:rsidRPr="007E0729">
        <w:t xml:space="preserve">: User-goal level </w:t>
      </w:r>
    </w:p>
    <w:p w14:paraId="5A949D44" w14:textId="77777777" w:rsidR="007E0729" w:rsidRDefault="007E0729" w:rsidP="007E0729">
      <w:r w:rsidRPr="007E0729">
        <w:rPr>
          <w:u w:val="single"/>
        </w:rPr>
        <w:t>Primary actor:</w:t>
      </w:r>
      <w:r w:rsidRPr="007E0729">
        <w:t xml:space="preserve"> Employee or Client </w:t>
      </w:r>
    </w:p>
    <w:p w14:paraId="469C2149" w14:textId="0EDD4B0B" w:rsidR="007E0729" w:rsidRPr="007E0729" w:rsidRDefault="007E0729" w:rsidP="007E0729">
      <w:pPr>
        <w:rPr>
          <w:u w:val="single"/>
        </w:rPr>
      </w:pPr>
      <w:r w:rsidRPr="007E0729">
        <w:rPr>
          <w:u w:val="single"/>
        </w:rPr>
        <w:t>Main success scenario:</w:t>
      </w:r>
    </w:p>
    <w:p w14:paraId="6EB5B779" w14:textId="77777777" w:rsidR="007E0729" w:rsidRPr="007E0729" w:rsidRDefault="007E0729" w:rsidP="007E0729">
      <w:pPr>
        <w:numPr>
          <w:ilvl w:val="0"/>
          <w:numId w:val="35"/>
        </w:numPr>
      </w:pPr>
      <w:r w:rsidRPr="007E0729">
        <w:t>Employee/Client selects "Reserve Vacation" from the menu</w:t>
      </w:r>
    </w:p>
    <w:p w14:paraId="4C4C8183" w14:textId="77777777" w:rsidR="007E0729" w:rsidRPr="007E0729" w:rsidRDefault="007E0729" w:rsidP="007E0729">
      <w:pPr>
        <w:numPr>
          <w:ilvl w:val="0"/>
          <w:numId w:val="35"/>
        </w:numPr>
      </w:pPr>
      <w:r w:rsidRPr="007E0729">
        <w:t>System displays a form for entering reservation details</w:t>
      </w:r>
    </w:p>
    <w:p w14:paraId="2E114F70" w14:textId="77777777" w:rsidR="007E0729" w:rsidRPr="007E0729" w:rsidRDefault="007E0729" w:rsidP="007E0729">
      <w:pPr>
        <w:numPr>
          <w:ilvl w:val="0"/>
          <w:numId w:val="35"/>
        </w:numPr>
      </w:pPr>
      <w:r w:rsidRPr="007E0729">
        <w:t>Employee/Client enters reservation details (e.g. client name, vacation details, dates)</w:t>
      </w:r>
    </w:p>
    <w:p w14:paraId="69215526" w14:textId="77777777" w:rsidR="007E0729" w:rsidRPr="007E0729" w:rsidRDefault="007E0729" w:rsidP="007E0729">
      <w:pPr>
        <w:numPr>
          <w:ilvl w:val="0"/>
          <w:numId w:val="35"/>
        </w:numPr>
      </w:pPr>
      <w:r w:rsidRPr="007E0729">
        <w:t>System validates the entered data</w:t>
      </w:r>
    </w:p>
    <w:p w14:paraId="3ECC8E5D" w14:textId="77777777" w:rsidR="007E0729" w:rsidRPr="007E0729" w:rsidRDefault="007E0729" w:rsidP="007E0729">
      <w:pPr>
        <w:numPr>
          <w:ilvl w:val="0"/>
          <w:numId w:val="35"/>
        </w:numPr>
      </w:pPr>
      <w:r w:rsidRPr="007E0729">
        <w:t>System checks availability and reserves the vacation</w:t>
      </w:r>
    </w:p>
    <w:p w14:paraId="0F01039D" w14:textId="77777777" w:rsidR="007E0729" w:rsidRDefault="007E0729" w:rsidP="007E0729">
      <w:pPr>
        <w:numPr>
          <w:ilvl w:val="0"/>
          <w:numId w:val="35"/>
        </w:numPr>
      </w:pPr>
      <w:r w:rsidRPr="007E0729">
        <w:t xml:space="preserve">System updates the database </w:t>
      </w:r>
    </w:p>
    <w:p w14:paraId="487E4D6B" w14:textId="059A6428" w:rsidR="007E0729" w:rsidRPr="007E0729" w:rsidRDefault="007E0729" w:rsidP="007E0729">
      <w:pPr>
        <w:rPr>
          <w:u w:val="single"/>
        </w:rPr>
      </w:pPr>
      <w:r w:rsidRPr="007E0729">
        <w:rPr>
          <w:u w:val="single"/>
        </w:rPr>
        <w:t>Extensions:</w:t>
      </w:r>
    </w:p>
    <w:p w14:paraId="306CCE39" w14:textId="77777777" w:rsidR="007E0729" w:rsidRPr="007E0729" w:rsidRDefault="007E0729" w:rsidP="007E0729">
      <w:pPr>
        <w:numPr>
          <w:ilvl w:val="0"/>
          <w:numId w:val="36"/>
        </w:numPr>
      </w:pPr>
      <w:r w:rsidRPr="007E0729">
        <w:t>Employee/Client cancels the operation at any point</w:t>
      </w:r>
    </w:p>
    <w:p w14:paraId="59303E11" w14:textId="77777777" w:rsidR="007E0729" w:rsidRPr="007E0729" w:rsidRDefault="007E0729" w:rsidP="007E0729">
      <w:pPr>
        <w:numPr>
          <w:ilvl w:val="0"/>
          <w:numId w:val="36"/>
        </w:numPr>
      </w:pPr>
      <w:r w:rsidRPr="007E0729">
        <w:t>Entered data is invalid or incomplete, and the system displays an error message</w:t>
      </w:r>
    </w:p>
    <w:p w14:paraId="2AC9F874" w14:textId="21ABB107" w:rsidR="007E0729" w:rsidRDefault="007E0729" w:rsidP="007E0729">
      <w:pPr>
        <w:numPr>
          <w:ilvl w:val="0"/>
          <w:numId w:val="36"/>
        </w:numPr>
      </w:pPr>
      <w:r w:rsidRPr="007E0729">
        <w:t>The requested vacation is not available, and the system displays an error message</w:t>
      </w:r>
    </w:p>
    <w:p w14:paraId="52B33075" w14:textId="3F56ED51" w:rsidR="007E0729" w:rsidRDefault="007E0729" w:rsidP="007E0729">
      <w:pPr>
        <w:ind w:left="360"/>
      </w:pPr>
    </w:p>
    <w:p w14:paraId="04DB1D16" w14:textId="77777777" w:rsidR="007E0729" w:rsidRPr="007E0729" w:rsidRDefault="007E0729" w:rsidP="007E0729">
      <w:pPr>
        <w:ind w:left="360"/>
      </w:pPr>
    </w:p>
    <w:p w14:paraId="090CE052" w14:textId="77777777" w:rsidR="007E0729" w:rsidRDefault="007E0729" w:rsidP="007E0729">
      <w:r w:rsidRPr="007E0729">
        <w:rPr>
          <w:u w:val="single"/>
        </w:rPr>
        <w:t>Use case:</w:t>
      </w:r>
      <w:r w:rsidRPr="007E0729">
        <w:t xml:space="preserve"> Update Hotels/Trips Availability </w:t>
      </w:r>
    </w:p>
    <w:p w14:paraId="62D366CA" w14:textId="77777777" w:rsidR="007E0729" w:rsidRDefault="007E0729" w:rsidP="007E0729">
      <w:r w:rsidRPr="007E0729">
        <w:rPr>
          <w:u w:val="single"/>
        </w:rPr>
        <w:t xml:space="preserve">Level: </w:t>
      </w:r>
      <w:r w:rsidRPr="007E0729">
        <w:t xml:space="preserve">Sub-function level </w:t>
      </w:r>
    </w:p>
    <w:p w14:paraId="2903C2F2" w14:textId="77777777" w:rsidR="007E0729" w:rsidRDefault="007E0729" w:rsidP="007E0729">
      <w:r w:rsidRPr="007E0729">
        <w:rPr>
          <w:u w:val="single"/>
        </w:rPr>
        <w:t>Primary actor</w:t>
      </w:r>
      <w:r w:rsidRPr="007E0729">
        <w:t xml:space="preserve">: Operator </w:t>
      </w:r>
    </w:p>
    <w:p w14:paraId="214D51A9" w14:textId="631B4A71" w:rsidR="007E0729" w:rsidRPr="007E0729" w:rsidRDefault="007E0729" w:rsidP="007E0729">
      <w:pPr>
        <w:rPr>
          <w:u w:val="single"/>
        </w:rPr>
      </w:pPr>
      <w:r w:rsidRPr="007E0729">
        <w:rPr>
          <w:u w:val="single"/>
        </w:rPr>
        <w:t>Main success scenario:</w:t>
      </w:r>
    </w:p>
    <w:p w14:paraId="2E4279DE" w14:textId="77777777" w:rsidR="007E0729" w:rsidRPr="007E0729" w:rsidRDefault="007E0729" w:rsidP="007E0729">
      <w:pPr>
        <w:numPr>
          <w:ilvl w:val="0"/>
          <w:numId w:val="37"/>
        </w:numPr>
      </w:pPr>
      <w:r w:rsidRPr="007E0729">
        <w:lastRenderedPageBreak/>
        <w:t>Operator provides updated information in an XML file</w:t>
      </w:r>
    </w:p>
    <w:p w14:paraId="4749F956" w14:textId="77777777" w:rsidR="007E0729" w:rsidRPr="007E0729" w:rsidRDefault="007E0729" w:rsidP="007E0729">
      <w:pPr>
        <w:numPr>
          <w:ilvl w:val="0"/>
          <w:numId w:val="37"/>
        </w:numPr>
      </w:pPr>
      <w:r w:rsidRPr="007E0729">
        <w:t>System reads the XML file</w:t>
      </w:r>
    </w:p>
    <w:p w14:paraId="59D13BEF" w14:textId="77777777" w:rsidR="007E0729" w:rsidRDefault="007E0729" w:rsidP="007E0729">
      <w:pPr>
        <w:numPr>
          <w:ilvl w:val="0"/>
          <w:numId w:val="37"/>
        </w:numPr>
      </w:pPr>
      <w:r w:rsidRPr="007E0729">
        <w:t>System updates the database with the new information</w:t>
      </w:r>
    </w:p>
    <w:p w14:paraId="6D54E9CE" w14:textId="6D9A76EC" w:rsidR="007E0729" w:rsidRDefault="007E0729" w:rsidP="007E0729">
      <w:pPr>
        <w:ind w:left="720"/>
      </w:pPr>
      <w:r w:rsidRPr="007E0729">
        <w:t xml:space="preserve"> </w:t>
      </w:r>
    </w:p>
    <w:p w14:paraId="7BEF4137" w14:textId="54E842BB" w:rsidR="007E0729" w:rsidRPr="007E0729" w:rsidRDefault="007E0729" w:rsidP="007E0729">
      <w:pPr>
        <w:rPr>
          <w:u w:val="single"/>
        </w:rPr>
      </w:pPr>
      <w:r w:rsidRPr="007E0729">
        <w:rPr>
          <w:u w:val="single"/>
        </w:rPr>
        <w:t>Extensions:</w:t>
      </w:r>
    </w:p>
    <w:p w14:paraId="24A5C72E" w14:textId="77777777" w:rsidR="007E0729" w:rsidRPr="007E0729" w:rsidRDefault="007E0729" w:rsidP="007E0729">
      <w:pPr>
        <w:numPr>
          <w:ilvl w:val="0"/>
          <w:numId w:val="37"/>
        </w:numPr>
      </w:pPr>
      <w:r w:rsidRPr="007E0729">
        <w:t>The XML file is invalid or incomplete, and the system displays an error message</w:t>
      </w:r>
    </w:p>
    <w:p w14:paraId="06D6EE48" w14:textId="77777777" w:rsidR="007E0729" w:rsidRPr="007E0729" w:rsidRDefault="007E0729" w:rsidP="007E0729">
      <w:pPr>
        <w:numPr>
          <w:ilvl w:val="0"/>
          <w:numId w:val="37"/>
        </w:numPr>
      </w:pPr>
      <w:r w:rsidRPr="007E0729">
        <w:t>These are just three examples of use cases, but there may be many more depending on the specific requirements of the application</w:t>
      </w:r>
    </w:p>
    <w:p w14:paraId="7EF3ED8D" w14:textId="6C829F02" w:rsidR="007E0729" w:rsidRDefault="007E0729" w:rsidP="007E0729">
      <w:pPr>
        <w:pStyle w:val="Heading1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A1AF507" w14:textId="77777777" w:rsidR="007E0729" w:rsidRPr="007E0729" w:rsidRDefault="007E0729" w:rsidP="007E0729"/>
    <w:p w14:paraId="4B2C7E65" w14:textId="6DA92976" w:rsidR="008C4393" w:rsidRDefault="00D047E9" w:rsidP="00FB74AA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t>UML Use-Case Diagrams</w:t>
      </w:r>
      <w:bookmarkEnd w:id="5"/>
    </w:p>
    <w:p w14:paraId="0DA88011" w14:textId="1445CABE" w:rsidR="00FB74AA" w:rsidRDefault="00FB74AA" w:rsidP="00FB74AA"/>
    <w:p w14:paraId="26496190" w14:textId="77777777" w:rsidR="00FB74AA" w:rsidRDefault="00FB74AA" w:rsidP="00FB74AA">
      <w:pPr>
        <w:rPr>
          <w:noProof/>
        </w:rPr>
      </w:pPr>
    </w:p>
    <w:p w14:paraId="2A1DB724" w14:textId="77777777" w:rsidR="00FB74AA" w:rsidRDefault="00FB74AA" w:rsidP="00FB74AA">
      <w:pPr>
        <w:rPr>
          <w:noProof/>
        </w:rPr>
      </w:pPr>
    </w:p>
    <w:p w14:paraId="547FA833" w14:textId="0BD8CCCC" w:rsidR="00FB74AA" w:rsidRDefault="00FB74AA" w:rsidP="00FB74AA">
      <w:pPr>
        <w:jc w:val="center"/>
        <w:rPr>
          <w:noProof/>
        </w:rPr>
      </w:pPr>
      <w:r w:rsidRPr="008E5A87">
        <w:rPr>
          <w:noProof/>
        </w:rPr>
        <w:drawing>
          <wp:inline distT="0" distB="0" distL="0" distR="0" wp14:anchorId="52BDCCBE" wp14:editId="1B5AF795">
            <wp:extent cx="4427220" cy="25222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E2C6" w14:textId="205F8C71" w:rsidR="00FB74AA" w:rsidRDefault="00FB74AA" w:rsidP="00FB74AA">
      <w:pPr>
        <w:rPr>
          <w:noProof/>
        </w:rPr>
      </w:pPr>
    </w:p>
    <w:p w14:paraId="0C9B7B9C" w14:textId="107B1879" w:rsidR="00FB74AA" w:rsidRPr="00FB74AA" w:rsidRDefault="00FB74AA" w:rsidP="00FB74AA">
      <w:r w:rsidRPr="008E5A87">
        <w:rPr>
          <w:noProof/>
        </w:rPr>
        <w:drawing>
          <wp:inline distT="0" distB="0" distL="0" distR="0" wp14:anchorId="73010D72" wp14:editId="52974691">
            <wp:extent cx="3078480" cy="213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8E5A87">
        <w:rPr>
          <w:noProof/>
        </w:rPr>
        <w:drawing>
          <wp:inline distT="0" distB="0" distL="0" distR="0" wp14:anchorId="7CC05219" wp14:editId="59C67E00">
            <wp:extent cx="2667000" cy="17526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5" r="10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4AA" w:rsidRPr="00FB74AA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5C17" w14:textId="77777777" w:rsidR="00E137A1" w:rsidRDefault="00E137A1">
      <w:pPr>
        <w:spacing w:line="240" w:lineRule="auto"/>
      </w:pPr>
      <w:r>
        <w:separator/>
      </w:r>
    </w:p>
  </w:endnote>
  <w:endnote w:type="continuationSeparator" w:id="0">
    <w:p w14:paraId="694D9E10" w14:textId="77777777" w:rsidR="00E137A1" w:rsidRDefault="00E13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ABB78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B72E07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6D7054" w14:textId="430BA448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7161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7AF951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24FBA24A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53CED" w14:textId="77777777" w:rsidR="00E137A1" w:rsidRDefault="00E137A1">
      <w:pPr>
        <w:spacing w:line="240" w:lineRule="auto"/>
      </w:pPr>
      <w:r>
        <w:separator/>
      </w:r>
    </w:p>
  </w:footnote>
  <w:footnote w:type="continuationSeparator" w:id="0">
    <w:p w14:paraId="6E40E5E5" w14:textId="77777777" w:rsidR="00E137A1" w:rsidRDefault="00E137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DBCE" w14:textId="77777777" w:rsidR="008C4393" w:rsidRDefault="008C4393">
    <w:pPr>
      <w:rPr>
        <w:sz w:val="24"/>
      </w:rPr>
    </w:pPr>
  </w:p>
  <w:p w14:paraId="3310595C" w14:textId="77777777" w:rsidR="008C4393" w:rsidRDefault="008C4393">
    <w:pPr>
      <w:pBdr>
        <w:top w:val="single" w:sz="6" w:space="1" w:color="auto"/>
      </w:pBdr>
      <w:rPr>
        <w:sz w:val="24"/>
      </w:rPr>
    </w:pPr>
  </w:p>
  <w:p w14:paraId="1540EB00" w14:textId="77777777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w14:paraId="76842AE6" w14:textId="77777777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w14:paraId="476EB9D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DDBF904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81A5C3D" w14:textId="77777777">
      <w:tc>
        <w:tcPr>
          <w:tcW w:w="6379" w:type="dxa"/>
        </w:tcPr>
        <w:p w14:paraId="72A8BCBD" w14:textId="77777777" w:rsidR="008C4393" w:rsidRDefault="00000000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14:paraId="4E5D9B44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0CF79A5C" w14:textId="77777777">
      <w:tc>
        <w:tcPr>
          <w:tcW w:w="6379" w:type="dxa"/>
        </w:tcPr>
        <w:p w14:paraId="26517684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E3C5E3A" w14:textId="77777777" w:rsidR="008C4393" w:rsidRDefault="00570E86">
          <w:r>
            <w:t xml:space="preserve">  Date:  &lt;dd/mmm/yy&gt;</w:t>
          </w:r>
        </w:p>
      </w:tc>
    </w:tr>
    <w:tr w:rsidR="008C4393" w14:paraId="43F6F7BA" w14:textId="77777777">
      <w:tc>
        <w:tcPr>
          <w:tcW w:w="9558" w:type="dxa"/>
          <w:gridSpan w:val="2"/>
        </w:tcPr>
        <w:p w14:paraId="11E9733F" w14:textId="77777777" w:rsidR="008C4393" w:rsidRDefault="00570E86">
          <w:r>
            <w:t>&lt;document identifier&gt;</w:t>
          </w:r>
        </w:p>
      </w:tc>
    </w:tr>
  </w:tbl>
  <w:p w14:paraId="748A6B1E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814BE"/>
    <w:multiLevelType w:val="multilevel"/>
    <w:tmpl w:val="CDE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4F4B5D"/>
    <w:multiLevelType w:val="multilevel"/>
    <w:tmpl w:val="07802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544D17"/>
    <w:multiLevelType w:val="multilevel"/>
    <w:tmpl w:val="7610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B04874"/>
    <w:multiLevelType w:val="hybridMultilevel"/>
    <w:tmpl w:val="7D5C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0673B"/>
    <w:multiLevelType w:val="multilevel"/>
    <w:tmpl w:val="2ECC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14CA8"/>
    <w:multiLevelType w:val="hybridMultilevel"/>
    <w:tmpl w:val="2B6A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A32D5A"/>
    <w:multiLevelType w:val="hybridMultilevel"/>
    <w:tmpl w:val="2F9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75368"/>
    <w:multiLevelType w:val="hybridMultilevel"/>
    <w:tmpl w:val="1824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B1D06"/>
    <w:multiLevelType w:val="multilevel"/>
    <w:tmpl w:val="64F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840226"/>
    <w:multiLevelType w:val="hybridMultilevel"/>
    <w:tmpl w:val="31A0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FCF4D0D"/>
    <w:multiLevelType w:val="hybridMultilevel"/>
    <w:tmpl w:val="51E8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61B19"/>
    <w:multiLevelType w:val="multilevel"/>
    <w:tmpl w:val="A5D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73029"/>
    <w:multiLevelType w:val="multilevel"/>
    <w:tmpl w:val="A6B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004A18"/>
    <w:multiLevelType w:val="hybridMultilevel"/>
    <w:tmpl w:val="1758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D057087"/>
    <w:multiLevelType w:val="multilevel"/>
    <w:tmpl w:val="68FE5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935054">
    <w:abstractNumId w:val="0"/>
  </w:num>
  <w:num w:numId="2" w16cid:durableId="7596379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5337853">
    <w:abstractNumId w:val="16"/>
  </w:num>
  <w:num w:numId="4" w16cid:durableId="1431897388">
    <w:abstractNumId w:val="34"/>
  </w:num>
  <w:num w:numId="5" w16cid:durableId="863523262">
    <w:abstractNumId w:val="25"/>
  </w:num>
  <w:num w:numId="6" w16cid:durableId="2076007550">
    <w:abstractNumId w:val="24"/>
  </w:num>
  <w:num w:numId="7" w16cid:durableId="69095930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38835835">
    <w:abstractNumId w:val="2"/>
  </w:num>
  <w:num w:numId="9" w16cid:durableId="961575718">
    <w:abstractNumId w:val="33"/>
  </w:num>
  <w:num w:numId="10" w16cid:durableId="1705250554">
    <w:abstractNumId w:val="5"/>
  </w:num>
  <w:num w:numId="11" w16cid:durableId="1225331354">
    <w:abstractNumId w:val="20"/>
  </w:num>
  <w:num w:numId="12" w16cid:durableId="736243167">
    <w:abstractNumId w:val="15"/>
  </w:num>
  <w:num w:numId="13" w16cid:durableId="1734739458">
    <w:abstractNumId w:val="31"/>
  </w:num>
  <w:num w:numId="14" w16cid:durableId="1660882379">
    <w:abstractNumId w:val="14"/>
  </w:num>
  <w:num w:numId="15" w16cid:durableId="908466731">
    <w:abstractNumId w:val="7"/>
  </w:num>
  <w:num w:numId="16" w16cid:durableId="1262833890">
    <w:abstractNumId w:val="30"/>
  </w:num>
  <w:num w:numId="17" w16cid:durableId="1850630906">
    <w:abstractNumId w:val="23"/>
  </w:num>
  <w:num w:numId="18" w16cid:durableId="2083408049">
    <w:abstractNumId w:val="9"/>
  </w:num>
  <w:num w:numId="19" w16cid:durableId="249043261">
    <w:abstractNumId w:val="22"/>
  </w:num>
  <w:num w:numId="20" w16cid:durableId="1545169771">
    <w:abstractNumId w:val="12"/>
  </w:num>
  <w:num w:numId="21" w16cid:durableId="1814759498">
    <w:abstractNumId w:val="29"/>
  </w:num>
  <w:num w:numId="22" w16cid:durableId="1189754071">
    <w:abstractNumId w:val="13"/>
  </w:num>
  <w:num w:numId="23" w16cid:durableId="1730885618">
    <w:abstractNumId w:val="19"/>
  </w:num>
  <w:num w:numId="24" w16cid:durableId="227768513">
    <w:abstractNumId w:val="28"/>
  </w:num>
  <w:num w:numId="25" w16cid:durableId="1211067859">
    <w:abstractNumId w:val="3"/>
  </w:num>
  <w:num w:numId="26" w16cid:durableId="1956937247">
    <w:abstractNumId w:val="10"/>
  </w:num>
  <w:num w:numId="27" w16cid:durableId="964582194">
    <w:abstractNumId w:val="35"/>
  </w:num>
  <w:num w:numId="28" w16cid:durableId="1486242820">
    <w:abstractNumId w:val="6"/>
  </w:num>
  <w:num w:numId="29" w16cid:durableId="112293300">
    <w:abstractNumId w:val="4"/>
  </w:num>
  <w:num w:numId="30" w16cid:durableId="1499077666">
    <w:abstractNumId w:val="27"/>
  </w:num>
  <w:num w:numId="31" w16cid:durableId="1804613032">
    <w:abstractNumId w:val="11"/>
  </w:num>
  <w:num w:numId="32" w16cid:durableId="589436230">
    <w:abstractNumId w:val="26"/>
  </w:num>
  <w:num w:numId="33" w16cid:durableId="961229781">
    <w:abstractNumId w:val="18"/>
  </w:num>
  <w:num w:numId="34" w16cid:durableId="2065979334">
    <w:abstractNumId w:val="8"/>
  </w:num>
  <w:num w:numId="35" w16cid:durableId="683022678">
    <w:abstractNumId w:val="17"/>
  </w:num>
  <w:num w:numId="36" w16cid:durableId="166753142">
    <w:abstractNumId w:val="21"/>
  </w:num>
  <w:num w:numId="37" w16cid:durableId="171881601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D02EB"/>
    <w:rsid w:val="0056530F"/>
    <w:rsid w:val="00570E86"/>
    <w:rsid w:val="00571614"/>
    <w:rsid w:val="00664E4B"/>
    <w:rsid w:val="006C543D"/>
    <w:rsid w:val="007E0729"/>
    <w:rsid w:val="00825E36"/>
    <w:rsid w:val="008C4393"/>
    <w:rsid w:val="0090593F"/>
    <w:rsid w:val="00C709E3"/>
    <w:rsid w:val="00D047E9"/>
    <w:rsid w:val="00D720D3"/>
    <w:rsid w:val="00E137A1"/>
    <w:rsid w:val="00FB74A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F10A9"/>
  <w15:docId w15:val="{C4F3BD3E-57B6-449D-A0D8-40B12085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5511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62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79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9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9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Denisa Bianca</cp:lastModifiedBy>
  <cp:revision>3</cp:revision>
  <dcterms:created xsi:type="dcterms:W3CDTF">2023-03-21T19:14:00Z</dcterms:created>
  <dcterms:modified xsi:type="dcterms:W3CDTF">2023-03-22T10:45:00Z</dcterms:modified>
</cp:coreProperties>
</file>